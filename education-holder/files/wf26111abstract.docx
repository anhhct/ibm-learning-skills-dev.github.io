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rPr>
          <w:trHeight w:val="688"/>
        </w:trPr>
        <w:tc>
          <w:tcPr>
            <w:tcW w:w="6379" w:type="dxa"/>
          </w:tcPr>
          <w:p w:rsidR="005B4D4D" w:rsidRPr="00CA3257" w:rsidRDefault="00CA3257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</w:rPr>
              <w:drawing>
                <wp:inline distT="0" distB="0" distL="0" distR="0">
                  <wp:extent cx="1059180" cy="403860"/>
                  <wp:effectExtent l="0" t="0" r="762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CA3257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33"/>
        <w:gridCol w:w="2991"/>
      </w:tblGrid>
      <w:tr w:rsidR="004B06AC" w:rsidTr="00506A8F">
        <w:tc>
          <w:tcPr>
            <w:tcW w:w="7398" w:type="dxa"/>
          </w:tcPr>
          <w:p w:rsidR="002C229A" w:rsidRPr="00CA3257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</w:t>
            </w:r>
            <w:r>
              <w:rPr>
                <w:sz w:val="32"/>
                <w:szCs w:val="32"/>
                <w:vertAlign w:val="superscript"/>
              </w:rPr>
              <w:t xml:space="preserve"> </w:t>
            </w:r>
            <w:r w:rsidR="003A6D0E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Datacap </w:t>
            </w:r>
            <w:r w:rsidR="0081228D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9.0</w:t>
            </w:r>
            <w:r w:rsidR="000E1A1F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</w:t>
            </w:r>
            <w:r w:rsidR="00462E79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 w:rsidR="004B06AC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A6D0E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Application Builder</w:t>
            </w:r>
            <w:r w:rsidR="00C272CF" w:rsidRPr="00CA3257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B716F5" w:rsidP="00B21412">
            <w:pPr>
              <w:pStyle w:val="Heading9"/>
              <w:rPr>
                <w:sz w:val="30"/>
              </w:rPr>
            </w:pPr>
            <w:r>
              <w:t>W</w:t>
            </w:r>
            <w:r w:rsidR="002C229A">
              <w:t>F</w:t>
            </w:r>
            <w:r w:rsidR="0081228D">
              <w:t>2</w:t>
            </w:r>
            <w:r w:rsidR="00C85B3E">
              <w:t>61</w:t>
            </w:r>
            <w:r w:rsidR="004B06AC" w:rsidRPr="00C77C8A">
              <w:rPr>
                <w:sz w:val="30"/>
              </w:rPr>
              <w:t xml:space="preserve"> </w:t>
            </w:r>
            <w:r w:rsidR="007E0FB5">
              <w:rPr>
                <w:sz w:val="30"/>
              </w:rPr>
              <w:t xml:space="preserve">/ </w:t>
            </w:r>
            <w:r w:rsidR="007E0FB5">
              <w:t>ZF261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Pr="00860307" w:rsidRDefault="004B06AC" w:rsidP="00860307">
      <w:r w:rsidRPr="00860307">
        <w:tab/>
      </w:r>
    </w:p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2C509E" w:rsidP="00EC74E0">
      <w:r w:rsidRPr="002C509E">
        <w:t xml:space="preserve">This </w:t>
      </w:r>
      <w:r w:rsidR="000B28D3">
        <w:t xml:space="preserve">comprehensive </w:t>
      </w:r>
      <w:r w:rsidR="003D3595">
        <w:t>course covers</w:t>
      </w:r>
      <w:r w:rsidRPr="002C509E">
        <w:t xml:space="preserve"> </w:t>
      </w:r>
      <w:r w:rsidR="000B28D3">
        <w:t>various</w:t>
      </w:r>
      <w:r w:rsidR="00C85B3E">
        <w:t xml:space="preserve"> aspects of </w:t>
      </w:r>
      <w:r w:rsidRPr="002C509E">
        <w:t xml:space="preserve">Datacap </w:t>
      </w:r>
      <w:r w:rsidR="000B28D3">
        <w:t>application b</w:t>
      </w:r>
      <w:r w:rsidR="00C85B3E">
        <w:t>uilding</w:t>
      </w:r>
      <w:r w:rsidR="000B28D3">
        <w:t xml:space="preserve"> using the</w:t>
      </w:r>
      <w:r w:rsidR="000B28D3" w:rsidRPr="002C509E">
        <w:t xml:space="preserve"> Fast</w:t>
      </w:r>
      <w:r w:rsidR="000B28D3">
        <w:t>D</w:t>
      </w:r>
      <w:r w:rsidR="000B28D3" w:rsidRPr="002C509E">
        <w:t>oc</w:t>
      </w:r>
      <w:r w:rsidR="000B28D3">
        <w:t xml:space="preserve"> and Datacap Studio tools. It introduces the interface, and shows how to create and enhance applications from Form and Learning Templates for processing batches.</w:t>
      </w:r>
    </w:p>
    <w:p w:rsidR="00523C34" w:rsidRDefault="00523C34" w:rsidP="00523C34"/>
    <w:p w:rsidR="004B06AC" w:rsidRDefault="004B06AC" w:rsidP="00C77C8A">
      <w:bookmarkStart w:id="0" w:name="_Toc283135067"/>
    </w:p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0B28D3" w:rsidP="00C77C8A">
      <w:r>
        <w:t>5</w:t>
      </w:r>
      <w:r w:rsidR="004B06AC" w:rsidRPr="004A0FF5">
        <w:t xml:space="preserve"> days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7C5046" w:rsidRDefault="007C5046" w:rsidP="007C5046">
      <w:r w:rsidRPr="00EC1073">
        <w:t>Instructor-led (Classroom or Online</w:t>
      </w:r>
      <w:r>
        <w:t xml:space="preserve">) </w:t>
      </w:r>
      <w:r w:rsidR="005F2F63">
        <w:t>and Self-paced (SPVC)</w:t>
      </w:r>
    </w:p>
    <w:p w:rsidR="004B06AC" w:rsidRDefault="004B06AC" w:rsidP="004A0FF5">
      <w:r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1" w:name="_Toc283135064"/>
      <w:bookmarkStart w:id="2" w:name="_Toc291582356"/>
      <w:r w:rsidRPr="002F57F3">
        <w:t>Audience</w:t>
      </w:r>
      <w:bookmarkEnd w:id="1"/>
      <w:bookmarkEnd w:id="2"/>
    </w:p>
    <w:p w:rsidR="007C5046" w:rsidRDefault="007C5046" w:rsidP="007C5046">
      <w:pPr>
        <w:numPr>
          <w:ilvl w:val="0"/>
          <w:numId w:val="29"/>
        </w:numPr>
        <w:spacing w:line="360" w:lineRule="auto"/>
      </w:pPr>
      <w:r>
        <w:t>Application Builders</w:t>
      </w:r>
      <w:r w:rsidRPr="006445BF">
        <w:t xml:space="preserve"> who</w:t>
      </w:r>
      <w:r>
        <w:t xml:space="preserve"> </w:t>
      </w:r>
      <w:r w:rsidRPr="006445BF">
        <w:t>are responsible for</w:t>
      </w:r>
      <w:r>
        <w:t xml:space="preserve"> building Datacap applications</w:t>
      </w:r>
    </w:p>
    <w:p w:rsidR="006445BF" w:rsidRDefault="007C5046" w:rsidP="007C5046">
      <w:pPr>
        <w:numPr>
          <w:ilvl w:val="0"/>
          <w:numId w:val="29"/>
        </w:numPr>
        <w:spacing w:line="360" w:lineRule="auto"/>
      </w:pPr>
      <w:r w:rsidRPr="00A31AE7">
        <w:t xml:space="preserve">Anyone who needs to </w:t>
      </w:r>
      <w:r>
        <w:t xml:space="preserve">know how to </w:t>
      </w:r>
      <w:r w:rsidRPr="00A31AE7">
        <w:t xml:space="preserve">rapidly develop a capture solution </w:t>
      </w:r>
      <w:r>
        <w:t>and enhance</w:t>
      </w:r>
      <w:r w:rsidRPr="00A31AE7">
        <w:t xml:space="preserve"> the application using the capability of the IBM Datacap suite</w:t>
      </w:r>
      <w:bookmarkStart w:id="3" w:name="_GoBack"/>
      <w:bookmarkEnd w:id="3"/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523C34" w:rsidRDefault="005F2F63" w:rsidP="005F2F63">
      <w:pPr>
        <w:numPr>
          <w:ilvl w:val="0"/>
          <w:numId w:val="29"/>
        </w:numPr>
        <w:spacing w:line="360" w:lineRule="auto"/>
      </w:pPr>
      <w:r>
        <w:t>Recommended: Familiarity with data capturing concepts</w:t>
      </w: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523C34" w:rsidRPr="0067638B" w:rsidRDefault="00462E79" w:rsidP="00462E79">
      <w:pPr>
        <w:numPr>
          <w:ilvl w:val="0"/>
          <w:numId w:val="29"/>
        </w:numPr>
        <w:spacing w:line="360" w:lineRule="auto"/>
        <w:rPr>
          <w:b/>
        </w:rPr>
      </w:pPr>
      <w:r>
        <w:rPr>
          <w:b/>
        </w:rPr>
        <w:t>Work with</w:t>
      </w:r>
      <w:r w:rsidR="00965868" w:rsidRPr="0067638B">
        <w:rPr>
          <w:b/>
        </w:rPr>
        <w:t xml:space="preserve"> FastDoc </w:t>
      </w:r>
      <w:r>
        <w:rPr>
          <w:b/>
        </w:rPr>
        <w:t>Local mode</w:t>
      </w:r>
    </w:p>
    <w:p w:rsidR="00AD5BCD" w:rsidRPr="001A30CC" w:rsidRDefault="000914E8" w:rsidP="00462E7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  <w:rPr>
          <w:rStyle w:val="SC4106500"/>
          <w:b/>
          <w:color w:val="auto"/>
          <w:sz w:val="20"/>
          <w:szCs w:val="20"/>
        </w:rPr>
      </w:pPr>
      <w:r w:rsidRPr="00462E79">
        <w:t>Describe</w:t>
      </w:r>
      <w:r>
        <w:rPr>
          <w:rStyle w:val="SC4106500"/>
          <w:b/>
          <w:color w:val="auto"/>
          <w:sz w:val="20"/>
          <w:szCs w:val="20"/>
        </w:rPr>
        <w:t xml:space="preserve"> </w:t>
      </w:r>
      <w:r w:rsidRPr="00462E79">
        <w:t>the FastDoc capabilities and modes of operation</w:t>
      </w:r>
      <w:r>
        <w:rPr>
          <w:rStyle w:val="SC4106500"/>
          <w:b/>
          <w:color w:val="auto"/>
          <w:sz w:val="20"/>
          <w:szCs w:val="20"/>
        </w:rPr>
        <w:t xml:space="preserve"> </w:t>
      </w:r>
    </w:p>
    <w:p w:rsidR="000914E8" w:rsidRDefault="00462E79" w:rsidP="000E1A1F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 xml:space="preserve">Work with </w:t>
      </w:r>
      <w:r w:rsidR="000914E8">
        <w:t>Local mode and Datacap Server mode</w:t>
      </w:r>
    </w:p>
    <w:p w:rsidR="00462E79" w:rsidRDefault="00462E79" w:rsidP="00462E7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 xml:space="preserve">Use </w:t>
      </w:r>
      <w:r w:rsidR="000914E8">
        <w:t>FastDoc as a development tool</w:t>
      </w:r>
    </w:p>
    <w:p w:rsidR="00AD5BCD" w:rsidRPr="00462E79" w:rsidRDefault="000914E8" w:rsidP="00462E7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  <w:rPr>
          <w:rStyle w:val="SC4106500"/>
          <w:rFonts w:cs="Times New Roman"/>
          <w:color w:val="auto"/>
          <w:sz w:val="20"/>
          <w:szCs w:val="20"/>
        </w:rPr>
      </w:pPr>
      <w:r w:rsidRPr="00462E79">
        <w:rPr>
          <w:rStyle w:val="SC4106500"/>
          <w:color w:val="auto"/>
          <w:sz w:val="20"/>
          <w:szCs w:val="20"/>
        </w:rPr>
        <w:t>Configure and run tasks in the local mode</w:t>
      </w:r>
    </w:p>
    <w:p w:rsidR="00AD5BCD" w:rsidRDefault="00AD5BCD" w:rsidP="000E1A1F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1A30CC">
        <w:t xml:space="preserve">Configure a Scan and Upload </w:t>
      </w:r>
      <w:r w:rsidR="001A30CC">
        <w:t>Task</w:t>
      </w:r>
    </w:p>
    <w:p w:rsidR="00462E79" w:rsidRPr="00462E79" w:rsidRDefault="00891D26" w:rsidP="00462E79">
      <w:pPr>
        <w:numPr>
          <w:ilvl w:val="0"/>
          <w:numId w:val="33"/>
        </w:numPr>
        <w:spacing w:line="360" w:lineRule="auto"/>
        <w:rPr>
          <w:b/>
        </w:rPr>
      </w:pPr>
      <w:r>
        <w:rPr>
          <w:b/>
        </w:rPr>
        <w:t>Configure</w:t>
      </w:r>
      <w:r w:rsidR="00462E79">
        <w:rPr>
          <w:b/>
        </w:rPr>
        <w:t xml:space="preserve"> applications in </w:t>
      </w:r>
      <w:r w:rsidR="00462E79" w:rsidRPr="0067638B">
        <w:rPr>
          <w:b/>
        </w:rPr>
        <w:t xml:space="preserve">FastDoc </w:t>
      </w:r>
      <w:r>
        <w:rPr>
          <w:b/>
        </w:rPr>
        <w:t>Server mode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Explore FastDoc Datacap Server mode</w:t>
      </w:r>
    </w:p>
    <w:p w:rsidR="00523C34" w:rsidRPr="001A30CC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1A30CC">
        <w:t xml:space="preserve">Build a </w:t>
      </w:r>
      <w:r>
        <w:t>n</w:t>
      </w:r>
      <w:r w:rsidRPr="001A30CC">
        <w:t xml:space="preserve">ew Application </w:t>
      </w:r>
      <w:r>
        <w:t>with the Form template</w:t>
      </w:r>
    </w:p>
    <w:p w:rsidR="00523C34" w:rsidRDefault="00523C34" w:rsidP="00D86A5B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Create a batch structure</w:t>
      </w:r>
      <w:r w:rsidR="00462E79">
        <w:t xml:space="preserve"> and c</w:t>
      </w:r>
      <w:r>
        <w:t>onfigure form template rulesets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Add a page fingerprint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Design time testing of ruleset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Populate fields with keyword lookup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D26362">
        <w:lastRenderedPageBreak/>
        <w:t>Co</w:t>
      </w:r>
      <w:r w:rsidR="00891D26">
        <w:t>nfigure validate field rulesets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D26362">
        <w:t>Configure a new page fingerprint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Configure export to rules for exporting to IBM FileNet Content Manager Repository.</w:t>
      </w:r>
    </w:p>
    <w:p w:rsidR="002D0A7F" w:rsidRPr="004F0303" w:rsidRDefault="002D0A7F" w:rsidP="002D0A7F">
      <w:pPr>
        <w:numPr>
          <w:ilvl w:val="0"/>
          <w:numId w:val="33"/>
        </w:numPr>
        <w:spacing w:line="360" w:lineRule="auto"/>
        <w:rPr>
          <w:rStyle w:val="SC4106500"/>
          <w:b/>
          <w:bCs/>
          <w:color w:val="auto"/>
          <w:sz w:val="20"/>
          <w:szCs w:val="20"/>
        </w:rPr>
      </w:pPr>
      <w:r w:rsidRPr="00B9244D">
        <w:rPr>
          <w:rStyle w:val="SC4106500"/>
          <w:b/>
          <w:bCs/>
          <w:color w:val="auto"/>
          <w:sz w:val="20"/>
          <w:szCs w:val="20"/>
        </w:rPr>
        <w:t>Create a multi-page application based on Form Template</w:t>
      </w:r>
    </w:p>
    <w:p w:rsidR="002D0A7F" w:rsidRPr="00CD7560" w:rsidRDefault="002D0A7F" w:rsidP="002D0A7F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Use Page Separator pages to configure a multi-page batch </w:t>
      </w:r>
    </w:p>
    <w:p w:rsidR="002D0A7F" w:rsidRPr="00CD7560" w:rsidRDefault="002D0A7F" w:rsidP="002D0A7F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Recognize hand written fields with Intelligent Character Recognition ICR </w:t>
      </w:r>
    </w:p>
    <w:p w:rsidR="002D0A7F" w:rsidRPr="00CD7560" w:rsidRDefault="002D0A7F" w:rsidP="002D0A7F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Recognize handmade digital marks with Optical Mark Recognition OMR</w:t>
      </w:r>
    </w:p>
    <w:p w:rsidR="002D0A7F" w:rsidRPr="00CD7560" w:rsidRDefault="002D0A7F" w:rsidP="002D0A7F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Recognize machine print fields with Optical Character Recognition OCR</w:t>
      </w:r>
    </w:p>
    <w:p w:rsidR="002D0A7F" w:rsidRPr="001A30CC" w:rsidRDefault="002D0A7F" w:rsidP="002D0A7F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Validate using a lookup Database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>
        <w:rPr>
          <w:rStyle w:val="SC4106500"/>
          <w:b/>
          <w:color w:val="auto"/>
          <w:sz w:val="20"/>
          <w:szCs w:val="20"/>
        </w:rPr>
        <w:t>Work with the Datacap Studio interface</w:t>
      </w:r>
    </w:p>
    <w:p w:rsidR="00523C34" w:rsidRPr="0088693D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  <w:rPr>
          <w:rStyle w:val="SC4106500"/>
          <w:color w:val="auto"/>
          <w:sz w:val="20"/>
          <w:szCs w:val="20"/>
        </w:rPr>
      </w:pPr>
      <w:r w:rsidRPr="00CD7560">
        <w:t>Explore</w:t>
      </w:r>
      <w:r w:rsidRPr="0088693D">
        <w:rPr>
          <w:rStyle w:val="SC4106500"/>
          <w:color w:val="auto"/>
          <w:sz w:val="20"/>
          <w:szCs w:val="20"/>
        </w:rPr>
        <w:t xml:space="preserve"> </w:t>
      </w:r>
      <w:proofErr w:type="spellStart"/>
      <w:r w:rsidRPr="0088693D">
        <w:rPr>
          <w:rStyle w:val="SC4106500"/>
          <w:color w:val="auto"/>
          <w:sz w:val="20"/>
          <w:szCs w:val="20"/>
        </w:rPr>
        <w:t>Rulemanager</w:t>
      </w:r>
      <w:proofErr w:type="spellEnd"/>
      <w:r w:rsidRPr="0088693D">
        <w:rPr>
          <w:rStyle w:val="SC4106500"/>
          <w:color w:val="auto"/>
          <w:sz w:val="20"/>
          <w:szCs w:val="20"/>
        </w:rPr>
        <w:t>, Zones, and Test views in Datacap Studio</w:t>
      </w:r>
    </w:p>
    <w:p w:rsidR="00523C34" w:rsidRPr="0088693D" w:rsidRDefault="00523C34" w:rsidP="00523C34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88693D">
        <w:rPr>
          <w:rStyle w:val="SC4106500"/>
          <w:b/>
          <w:color w:val="auto"/>
          <w:sz w:val="20"/>
          <w:szCs w:val="20"/>
        </w:rPr>
        <w:t xml:space="preserve">Create an application and configure with FastDoc </w:t>
      </w:r>
    </w:p>
    <w:p w:rsidR="00523C34" w:rsidRPr="001A30CC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 xml:space="preserve">Create an application </w:t>
      </w:r>
      <w:r w:rsidRPr="003B5B90">
        <w:t>based on the Learning Template</w:t>
      </w:r>
      <w:r>
        <w:t xml:space="preserve"> 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Batch Structure (Document Hierarchy)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Setup Image Enhancement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Page recognition</w:t>
      </w:r>
    </w:p>
    <w:p w:rsidR="00523C34" w:rsidRPr="001A30CC" w:rsidRDefault="00523C34" w:rsidP="00523C34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1A30CC">
        <w:rPr>
          <w:rStyle w:val="SC4106500"/>
          <w:b/>
          <w:color w:val="auto"/>
          <w:sz w:val="20"/>
          <w:szCs w:val="20"/>
        </w:rPr>
        <w:t xml:space="preserve">Enhance </w:t>
      </w:r>
      <w:r>
        <w:rPr>
          <w:rStyle w:val="SC4106500"/>
          <w:b/>
          <w:color w:val="auto"/>
          <w:sz w:val="20"/>
          <w:szCs w:val="20"/>
        </w:rPr>
        <w:t xml:space="preserve">the </w:t>
      </w:r>
      <w:r w:rsidRPr="001A30CC">
        <w:rPr>
          <w:rStyle w:val="SC4106500"/>
          <w:b/>
          <w:color w:val="auto"/>
          <w:sz w:val="20"/>
          <w:szCs w:val="20"/>
        </w:rPr>
        <w:t>FastDoc Application</w:t>
      </w:r>
      <w:r>
        <w:rPr>
          <w:rStyle w:val="SC4106500"/>
          <w:b/>
          <w:color w:val="auto"/>
          <w:sz w:val="20"/>
          <w:szCs w:val="20"/>
        </w:rPr>
        <w:t xml:space="preserve"> in Datacap Studio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Create the L</w:t>
      </w:r>
      <w:r w:rsidRPr="006F39A3">
        <w:t>ocate rules to locate fields with keyword search</w:t>
      </w:r>
    </w:p>
    <w:p w:rsidR="00523C34" w:rsidRPr="00CD7560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Locate fields with </w:t>
      </w:r>
      <w:proofErr w:type="spellStart"/>
      <w:r w:rsidRPr="00CD7560">
        <w:t>intellocate</w:t>
      </w:r>
      <w:proofErr w:type="spellEnd"/>
      <w:r w:rsidRPr="00CD7560">
        <w:t xml:space="preserve"> (automatic in the learning template)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Configure the field V</w:t>
      </w:r>
      <w:r w:rsidRPr="00FD7C51">
        <w:t>alidation rules to validate the fields on the pages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>
        <w:t>Extend the Locate and V</w:t>
      </w:r>
      <w:r w:rsidRPr="00FD7C51">
        <w:t>alidation</w:t>
      </w:r>
      <w:r>
        <w:t xml:space="preserve"> rules to handle more page types</w:t>
      </w:r>
    </w:p>
    <w:p w:rsidR="00523C34" w:rsidRPr="004F0303" w:rsidRDefault="00523C34" w:rsidP="00523C34">
      <w:pPr>
        <w:numPr>
          <w:ilvl w:val="0"/>
          <w:numId w:val="33"/>
        </w:numPr>
        <w:spacing w:line="360" w:lineRule="auto"/>
        <w:rPr>
          <w:rStyle w:val="SC4106500"/>
          <w:b/>
          <w:bCs/>
          <w:color w:val="auto"/>
          <w:sz w:val="20"/>
          <w:szCs w:val="20"/>
        </w:rPr>
      </w:pPr>
      <w:r w:rsidRPr="004F0303">
        <w:rPr>
          <w:rStyle w:val="SC4106500"/>
          <w:b/>
          <w:bCs/>
          <w:color w:val="auto"/>
          <w:sz w:val="20"/>
          <w:szCs w:val="20"/>
        </w:rPr>
        <w:t>Export to IBM FileNet Content Manager repository</w:t>
      </w:r>
    </w:p>
    <w:p w:rsidR="00523C34" w:rsidRPr="00CD7560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Convert document images to pdf format</w:t>
      </w:r>
    </w:p>
    <w:p w:rsidR="00523C34" w:rsidRPr="00CD7560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Configure Export Rules for IBM FileNet Content Manager</w:t>
      </w:r>
    </w:p>
    <w:p w:rsidR="00523C34" w:rsidRPr="004F0303" w:rsidRDefault="00523C34" w:rsidP="00523C34">
      <w:pPr>
        <w:numPr>
          <w:ilvl w:val="0"/>
          <w:numId w:val="33"/>
        </w:numPr>
        <w:spacing w:line="360" w:lineRule="auto"/>
        <w:rPr>
          <w:rStyle w:val="SC4106500"/>
          <w:b/>
          <w:bCs/>
          <w:color w:val="auto"/>
          <w:sz w:val="20"/>
          <w:szCs w:val="20"/>
        </w:rPr>
      </w:pPr>
      <w:r w:rsidRPr="006552CE">
        <w:rPr>
          <w:rStyle w:val="SC4106500"/>
          <w:b/>
          <w:bCs/>
          <w:color w:val="auto"/>
          <w:sz w:val="20"/>
          <w:szCs w:val="20"/>
        </w:rPr>
        <w:t>Application debugging and Test the task profiles</w:t>
      </w:r>
    </w:p>
    <w:p w:rsidR="00523C34" w:rsidRPr="00CD7560" w:rsidRDefault="00523C34" w:rsidP="00523C3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>Use the Test tab in Datacap Studio for application debugging</w:t>
      </w:r>
    </w:p>
    <w:p w:rsidR="00523C34" w:rsidRPr="001A30CC" w:rsidRDefault="00523C34" w:rsidP="004E7954">
      <w:pPr>
        <w:numPr>
          <w:ilvl w:val="1"/>
          <w:numId w:val="33"/>
        </w:numPr>
        <w:tabs>
          <w:tab w:val="clear" w:pos="1440"/>
        </w:tabs>
        <w:spacing w:line="360" w:lineRule="auto"/>
        <w:ind w:left="1080"/>
      </w:pPr>
      <w:r w:rsidRPr="00CD7560">
        <w:t xml:space="preserve">Locate and use Datacap Logs to troubleshoot </w:t>
      </w:r>
      <w:proofErr w:type="spellStart"/>
      <w:r w:rsidRPr="00CD7560">
        <w:t>Datacap</w:t>
      </w:r>
      <w:proofErr w:type="spellEnd"/>
      <w:r w:rsidRPr="00CD7560">
        <w:t xml:space="preserve"> error conditions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0"/>
      <w:bookmarkEnd w:id="5"/>
    </w:p>
    <w:p w:rsidR="005F2F63" w:rsidRPr="00B01916" w:rsidRDefault="005F2F63" w:rsidP="005F2F63">
      <w:pPr>
        <w:numPr>
          <w:ilvl w:val="0"/>
          <w:numId w:val="29"/>
        </w:numPr>
        <w:spacing w:line="360" w:lineRule="auto"/>
        <w:rPr>
          <w:b/>
        </w:rPr>
      </w:pPr>
      <w:proofErr w:type="spellStart"/>
      <w:r w:rsidRPr="00B01916">
        <w:rPr>
          <w:b/>
        </w:rPr>
        <w:t>Datacap</w:t>
      </w:r>
      <w:proofErr w:type="spellEnd"/>
      <w:r w:rsidRPr="00B01916">
        <w:rPr>
          <w:b/>
        </w:rPr>
        <w:t xml:space="preserve"> overview</w:t>
      </w:r>
    </w:p>
    <w:p w:rsid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The three process phases for capturing documents</w:t>
      </w:r>
    </w:p>
    <w:p w:rsidR="005F2F63" w:rsidRPr="00B01916" w:rsidRDefault="005F2F63" w:rsidP="005F2F63">
      <w:pPr>
        <w:numPr>
          <w:ilvl w:val="0"/>
          <w:numId w:val="29"/>
        </w:numPr>
        <w:spacing w:line="360" w:lineRule="auto"/>
        <w:rPr>
          <w:b/>
        </w:rPr>
      </w:pPr>
      <w:r w:rsidRPr="00B01916">
        <w:rPr>
          <w:b/>
        </w:rPr>
        <w:t>Architecture</w:t>
      </w:r>
    </w:p>
    <w:p w:rsid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proofErr w:type="spellStart"/>
      <w:r>
        <w:t>Datacap</w:t>
      </w:r>
      <w:proofErr w:type="spellEnd"/>
      <w:r>
        <w:t xml:space="preserve"> components  </w:t>
      </w:r>
    </w:p>
    <w:p w:rsid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Deployment Configuration Options</w:t>
      </w:r>
    </w:p>
    <w:p w:rsid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proofErr w:type="spellStart"/>
      <w:r>
        <w:t>Datacap</w:t>
      </w:r>
      <w:proofErr w:type="spellEnd"/>
      <w:r>
        <w:t xml:space="preserve"> Folders and files</w:t>
      </w:r>
    </w:p>
    <w:p w:rsidR="005F2F63" w:rsidRPr="00B01916" w:rsidRDefault="005F2F63" w:rsidP="005F2F63">
      <w:pPr>
        <w:numPr>
          <w:ilvl w:val="0"/>
          <w:numId w:val="29"/>
        </w:numPr>
        <w:spacing w:line="360" w:lineRule="auto"/>
        <w:rPr>
          <w:b/>
        </w:rPr>
      </w:pPr>
      <w:proofErr w:type="spellStart"/>
      <w:r w:rsidRPr="00B01916">
        <w:rPr>
          <w:b/>
        </w:rPr>
        <w:t>Datacap</w:t>
      </w:r>
      <w:proofErr w:type="spellEnd"/>
      <w:r w:rsidRPr="00B01916">
        <w:rPr>
          <w:b/>
        </w:rPr>
        <w:t xml:space="preserve"> Clients</w:t>
      </w:r>
    </w:p>
    <w:p w:rsidR="005F2F63" w:rsidRPr="00B01916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B01916">
        <w:t>Capabilities overview</w:t>
      </w:r>
    </w:p>
    <w:p w:rsidR="005F2F63" w:rsidRPr="00B01916" w:rsidRDefault="005F2F63" w:rsidP="00C60EA5">
      <w:pPr>
        <w:keepNext/>
        <w:numPr>
          <w:ilvl w:val="0"/>
          <w:numId w:val="29"/>
        </w:numPr>
        <w:spacing w:line="360" w:lineRule="auto"/>
        <w:rPr>
          <w:b/>
        </w:rPr>
      </w:pPr>
      <w:r w:rsidRPr="00B01916">
        <w:rPr>
          <w:b/>
        </w:rPr>
        <w:t>Application design</w:t>
      </w:r>
    </w:p>
    <w:p w:rsid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5F2F63">
        <w:t>Implementation Guiding Principals</w:t>
      </w:r>
    </w:p>
    <w:p w:rsidR="005F2F63" w:rsidRPr="005F2F63" w:rsidRDefault="005F2F63" w:rsidP="005F2F63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  <w:rPr>
          <w:rStyle w:val="SC4106500"/>
          <w:rFonts w:cs="Times New Roman"/>
          <w:color w:val="auto"/>
          <w:sz w:val="20"/>
          <w:szCs w:val="20"/>
        </w:rPr>
      </w:pPr>
      <w:r w:rsidRPr="005F2F63">
        <w:lastRenderedPageBreak/>
        <w:t>Application development strategy</w:t>
      </w:r>
      <w:r>
        <w:t xml:space="preserve"> </w:t>
      </w:r>
    </w:p>
    <w:p w:rsidR="009D6483" w:rsidRPr="000E1A1F" w:rsidRDefault="009D6483" w:rsidP="000E1A1F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proofErr w:type="spellStart"/>
      <w:r w:rsidRPr="000E1A1F">
        <w:rPr>
          <w:rStyle w:val="SC4106500"/>
          <w:b/>
          <w:color w:val="auto"/>
          <w:sz w:val="20"/>
          <w:szCs w:val="20"/>
        </w:rPr>
        <w:t>FastDoc</w:t>
      </w:r>
      <w:proofErr w:type="spellEnd"/>
      <w:r w:rsidRPr="000E1A1F">
        <w:rPr>
          <w:rStyle w:val="SC4106500"/>
          <w:b/>
          <w:color w:val="auto"/>
          <w:sz w:val="20"/>
          <w:szCs w:val="20"/>
        </w:rPr>
        <w:t xml:space="preserve"> Capabilities Overview</w:t>
      </w:r>
    </w:p>
    <w:p w:rsidR="00F55859" w:rsidRPr="000E1A1F" w:rsidRDefault="00F55859" w:rsidP="000E1A1F">
      <w:pPr>
        <w:numPr>
          <w:ilvl w:val="0"/>
          <w:numId w:val="29"/>
        </w:numPr>
        <w:spacing w:line="360" w:lineRule="auto"/>
        <w:rPr>
          <w:rStyle w:val="SC4106500"/>
          <w:b/>
          <w:color w:val="auto"/>
          <w:sz w:val="20"/>
          <w:szCs w:val="20"/>
        </w:rPr>
      </w:pPr>
      <w:r w:rsidRPr="000E1A1F">
        <w:rPr>
          <w:rStyle w:val="SC4106500"/>
          <w:b/>
          <w:color w:val="auto"/>
          <w:sz w:val="20"/>
          <w:szCs w:val="20"/>
        </w:rPr>
        <w:t xml:space="preserve">FastDoc </w:t>
      </w:r>
      <w:r w:rsidR="00FB6AC6">
        <w:rPr>
          <w:rStyle w:val="SC4106500"/>
          <w:b/>
          <w:color w:val="auto"/>
          <w:sz w:val="20"/>
          <w:szCs w:val="20"/>
        </w:rPr>
        <w:t>l</w:t>
      </w:r>
      <w:r w:rsidRPr="000E1A1F">
        <w:rPr>
          <w:rStyle w:val="SC4106500"/>
          <w:b/>
          <w:color w:val="auto"/>
          <w:sz w:val="20"/>
          <w:szCs w:val="20"/>
        </w:rPr>
        <w:t xml:space="preserve">ocal </w:t>
      </w:r>
      <w:r w:rsidR="00FB6AC6">
        <w:rPr>
          <w:rStyle w:val="SC4106500"/>
          <w:b/>
          <w:color w:val="auto"/>
          <w:sz w:val="20"/>
          <w:szCs w:val="20"/>
        </w:rPr>
        <w:t>mode</w:t>
      </w:r>
    </w:p>
    <w:p w:rsidR="00815BB9" w:rsidRDefault="00F47F58" w:rsidP="00815BB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Configure local b</w:t>
      </w:r>
      <w:r w:rsidR="00F55859" w:rsidRPr="00F55859">
        <w:t xml:space="preserve">atch </w:t>
      </w:r>
      <w:r>
        <w:t>profiles and parameters</w:t>
      </w:r>
    </w:p>
    <w:p w:rsidR="00815BB9" w:rsidRDefault="00F47F58" w:rsidP="00815BB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815BB9">
        <w:t>Create a local capture batch</w:t>
      </w:r>
    </w:p>
    <w:p w:rsidR="00AD76C2" w:rsidRDefault="00AD76C2" w:rsidP="00815BB9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 xml:space="preserve">Process </w:t>
      </w:r>
      <w:r w:rsidR="004112FA">
        <w:t>l</w:t>
      </w:r>
      <w:r>
        <w:t>ocal batches</w:t>
      </w:r>
    </w:p>
    <w:p w:rsidR="004112FA" w:rsidRDefault="004112FA" w:rsidP="00D86A5B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Scan, process, and verify a batch</w:t>
      </w:r>
      <w:r w:rsidR="00815BB9">
        <w:t xml:space="preserve">, </w:t>
      </w:r>
      <w:r>
        <w:t>Correct error</w:t>
      </w:r>
      <w:r w:rsidR="00815BB9">
        <w:t xml:space="preserve">, and </w:t>
      </w:r>
      <w:r>
        <w:t>Export the batch</w:t>
      </w:r>
    </w:p>
    <w:p w:rsidR="00523C34" w:rsidRPr="000E1A1F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>
        <w:rPr>
          <w:b/>
        </w:rPr>
        <w:t>Introduction to FastDoc Datacap Server mode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F55859">
        <w:t>Fast</w:t>
      </w:r>
      <w:r>
        <w:t>Doc</w:t>
      </w:r>
      <w:r w:rsidRPr="00F55859">
        <w:t xml:space="preserve"> </w:t>
      </w:r>
      <w:r>
        <w:t>server mode interface</w:t>
      </w:r>
    </w:p>
    <w:p w:rsidR="00523C34" w:rsidRPr="00F55859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Documents, pages, and fields view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Ruleset properties view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Workflow view and fingerprints</w:t>
      </w:r>
    </w:p>
    <w:p w:rsidR="00523C34" w:rsidRPr="00F55859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Run batches in FastDoc server mode</w:t>
      </w:r>
    </w:p>
    <w:p w:rsidR="00523C34" w:rsidRPr="00F55859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F55859">
        <w:t>Data validation methods</w:t>
      </w:r>
    </w:p>
    <w:p w:rsidR="00523C34" w:rsidRPr="00F55859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F55859">
        <w:t xml:space="preserve">Export </w:t>
      </w:r>
      <w:r>
        <w:t>o</w:t>
      </w:r>
      <w:r w:rsidRPr="00F55859">
        <w:t>ptions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 w:rsidRPr="00835062">
        <w:rPr>
          <w:b/>
        </w:rPr>
        <w:t>Configure batch structure</w:t>
      </w:r>
    </w:p>
    <w:p w:rsidR="00523C34" w:rsidRPr="003D361F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D361F">
        <w:t>Application Templates and Template folder structure</w:t>
      </w:r>
    </w:p>
    <w:p w:rsidR="00523C34" w:rsidRPr="00EA24BD" w:rsidRDefault="00523C34" w:rsidP="00D86A5B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3D361F">
        <w:t>Create an application</w:t>
      </w:r>
      <w:r w:rsidR="00815BB9">
        <w:t xml:space="preserve"> and </w:t>
      </w:r>
      <w:r w:rsidRPr="00EA24BD">
        <w:t>Configure documents, pages, and fields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 w:rsidRPr="00835062">
        <w:rPr>
          <w:b/>
        </w:rPr>
        <w:t>Configure form template rulesets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EA24BD">
        <w:t>Configure rulesets</w:t>
      </w:r>
    </w:p>
    <w:p w:rsidR="00523C34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 xml:space="preserve">Batch level ruleset Import images, Convert files to images, Image enhancement </w:t>
      </w:r>
    </w:p>
    <w:p w:rsidR="00523C34" w:rsidRPr="00EA24BD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>
        <w:t>Recognize pages and fields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 w:rsidRPr="00835062">
        <w:rPr>
          <w:b/>
        </w:rPr>
        <w:t>Define fingerprints and test rulesets</w:t>
      </w:r>
    </w:p>
    <w:p w:rsidR="00523C34" w:rsidRPr="005B7796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5B7796">
        <w:t>Define Fingerprint and select zones</w:t>
      </w:r>
    </w:p>
    <w:p w:rsidR="00523C34" w:rsidRPr="005B7796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5B7796">
        <w:t>Design time testing</w:t>
      </w:r>
    </w:p>
    <w:p w:rsidR="00523C34" w:rsidRPr="005B7796" w:rsidRDefault="00523C34" w:rsidP="00523C34">
      <w:pPr>
        <w:numPr>
          <w:ilvl w:val="1"/>
          <w:numId w:val="33"/>
        </w:numPr>
        <w:tabs>
          <w:tab w:val="clear" w:pos="1440"/>
          <w:tab w:val="num" w:pos="1080"/>
        </w:tabs>
        <w:spacing w:line="360" w:lineRule="auto"/>
        <w:ind w:left="1080"/>
      </w:pPr>
      <w:r w:rsidRPr="005B7796">
        <w:t>Test pane, Profiles and rules, history and results, error resolution.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>
        <w:rPr>
          <w:b/>
        </w:rPr>
        <w:t>Populate fields with keyword lookup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 w:rsidRPr="00835062">
        <w:rPr>
          <w:b/>
        </w:rPr>
        <w:t>Configure validate fields ruleset</w:t>
      </w:r>
    </w:p>
    <w:p w:rsidR="00523C34" w:rsidRDefault="00523C34" w:rsidP="00523C34">
      <w:pPr>
        <w:numPr>
          <w:ilvl w:val="0"/>
          <w:numId w:val="29"/>
        </w:numPr>
        <w:spacing w:line="360" w:lineRule="auto"/>
        <w:rPr>
          <w:b/>
        </w:rPr>
      </w:pPr>
      <w:r w:rsidRPr="00835062">
        <w:rPr>
          <w:b/>
        </w:rPr>
        <w:t>Export to IBM FileNet Content Manager</w:t>
      </w:r>
    </w:p>
    <w:p w:rsidR="009D2735" w:rsidRPr="009D2735" w:rsidRDefault="009D2735" w:rsidP="009D2735">
      <w:pPr>
        <w:numPr>
          <w:ilvl w:val="0"/>
          <w:numId w:val="37"/>
        </w:numPr>
        <w:spacing w:line="360" w:lineRule="auto"/>
        <w:ind w:left="720"/>
        <w:rPr>
          <w:b/>
        </w:rPr>
      </w:pPr>
      <w:r w:rsidRPr="009D2735">
        <w:rPr>
          <w:b/>
          <w:noProof/>
          <w:szCs w:val="22"/>
        </w:rPr>
        <w:t>Configure a multi-page document in a Form Template application</w:t>
      </w:r>
    </w:p>
    <w:p w:rsidR="009D2735" w:rsidRPr="00CD7560" w:rsidRDefault="009D2735" w:rsidP="009D2735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 xml:space="preserve">Page Separator pages </w:t>
      </w:r>
    </w:p>
    <w:p w:rsidR="009D2735" w:rsidRPr="00CD7560" w:rsidRDefault="009D2735" w:rsidP="009D2735">
      <w:pPr>
        <w:numPr>
          <w:ilvl w:val="0"/>
          <w:numId w:val="37"/>
        </w:numPr>
        <w:spacing w:line="360" w:lineRule="auto"/>
        <w:ind w:left="720"/>
        <w:rPr>
          <w:b/>
        </w:rPr>
      </w:pPr>
      <w:r w:rsidRPr="00CD7560">
        <w:rPr>
          <w:b/>
        </w:rPr>
        <w:t xml:space="preserve">Data recognition </w:t>
      </w:r>
    </w:p>
    <w:p w:rsidR="009D2735" w:rsidRPr="00CD7560" w:rsidRDefault="009D2735" w:rsidP="009D2735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Bar codes (for Page Separation only)</w:t>
      </w:r>
    </w:p>
    <w:p w:rsidR="009D2735" w:rsidRPr="00CD7560" w:rsidRDefault="009D2735" w:rsidP="009D2735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OCR (optical character recognition)</w:t>
      </w:r>
    </w:p>
    <w:p w:rsidR="009D2735" w:rsidRPr="00CD7560" w:rsidRDefault="009D2735" w:rsidP="009D2735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Recognize hand written text fields ICR (intelligent character recognition)</w:t>
      </w:r>
    </w:p>
    <w:p w:rsidR="009D2735" w:rsidRPr="00CD7560" w:rsidRDefault="009D2735" w:rsidP="009D2735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OMR (optical mark recognition)</w:t>
      </w:r>
    </w:p>
    <w:p w:rsidR="009D2735" w:rsidRPr="00CD7560" w:rsidRDefault="009D2735" w:rsidP="00C60EA5">
      <w:pPr>
        <w:keepNext/>
        <w:numPr>
          <w:ilvl w:val="0"/>
          <w:numId w:val="37"/>
        </w:numPr>
        <w:spacing w:line="360" w:lineRule="auto"/>
        <w:ind w:left="720"/>
        <w:rPr>
          <w:b/>
        </w:rPr>
      </w:pPr>
      <w:r w:rsidRPr="00CD7560">
        <w:rPr>
          <w:b/>
        </w:rPr>
        <w:t>Validate with database lookup</w:t>
      </w:r>
    </w:p>
    <w:p w:rsidR="00523C34" w:rsidRPr="00F440AA" w:rsidRDefault="00523C34" w:rsidP="0067638B">
      <w:pPr>
        <w:numPr>
          <w:ilvl w:val="0"/>
          <w:numId w:val="33"/>
        </w:numPr>
        <w:spacing w:line="360" w:lineRule="auto"/>
        <w:rPr>
          <w:b/>
        </w:rPr>
      </w:pPr>
      <w:r w:rsidRPr="00F440AA">
        <w:rPr>
          <w:b/>
        </w:rPr>
        <w:t>Datacap Studio interface</w:t>
      </w:r>
    </w:p>
    <w:p w:rsidR="00523C34" w:rsidRPr="00F440AA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F440AA">
        <w:rPr>
          <w:noProof/>
          <w:szCs w:val="22"/>
        </w:rPr>
        <w:lastRenderedPageBreak/>
        <w:t xml:space="preserve">Rulemanager View </w:t>
      </w:r>
    </w:p>
    <w:p w:rsidR="00523C34" w:rsidRPr="00F440AA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F440AA">
        <w:rPr>
          <w:noProof/>
          <w:szCs w:val="22"/>
        </w:rPr>
        <w:t>Zones view</w:t>
      </w:r>
    </w:p>
    <w:p w:rsidR="00523C34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F440AA">
        <w:rPr>
          <w:noProof/>
          <w:szCs w:val="22"/>
        </w:rPr>
        <w:t>Test view</w:t>
      </w:r>
    </w:p>
    <w:p w:rsidR="00523C34" w:rsidRPr="0066505F" w:rsidRDefault="00523C34" w:rsidP="00523C34">
      <w:pPr>
        <w:numPr>
          <w:ilvl w:val="0"/>
          <w:numId w:val="37"/>
        </w:numPr>
        <w:spacing w:line="360" w:lineRule="auto"/>
        <w:ind w:left="720"/>
        <w:rPr>
          <w:b/>
          <w:bCs/>
          <w:color w:val="000000"/>
        </w:rPr>
      </w:pPr>
      <w:r w:rsidRPr="00CD7560">
        <w:rPr>
          <w:b/>
        </w:rPr>
        <w:t>Create</w:t>
      </w:r>
      <w:r w:rsidRPr="0066505F">
        <w:rPr>
          <w:b/>
          <w:bCs/>
          <w:color w:val="000000"/>
        </w:rPr>
        <w:t xml:space="preserve"> an application based on Learning Template</w:t>
      </w:r>
    </w:p>
    <w:p w:rsidR="00523C34" w:rsidRPr="0066505F" w:rsidRDefault="00523C34" w:rsidP="00523C34">
      <w:pPr>
        <w:numPr>
          <w:ilvl w:val="0"/>
          <w:numId w:val="37"/>
        </w:numPr>
        <w:spacing w:line="360" w:lineRule="auto"/>
        <w:ind w:left="720"/>
        <w:rPr>
          <w:color w:val="000000"/>
          <w:lang w:val="en"/>
        </w:rPr>
      </w:pPr>
      <w:r w:rsidRPr="00CD7560">
        <w:rPr>
          <w:b/>
        </w:rPr>
        <w:t>Configure</w:t>
      </w:r>
      <w:r w:rsidRPr="0066505F">
        <w:rPr>
          <w:b/>
          <w:bCs/>
          <w:color w:val="000000"/>
          <w:lang w:val="en"/>
        </w:rPr>
        <w:t xml:space="preserve"> a Learning Template application</w:t>
      </w:r>
    </w:p>
    <w:p w:rsidR="00523C34" w:rsidRPr="00DF0904" w:rsidRDefault="00523C34" w:rsidP="00DF0904">
      <w:pPr>
        <w:numPr>
          <w:ilvl w:val="0"/>
          <w:numId w:val="37"/>
        </w:numPr>
        <w:spacing w:line="360" w:lineRule="auto"/>
        <w:ind w:left="720"/>
        <w:rPr>
          <w:b/>
          <w:bCs/>
          <w:lang w:val="en"/>
        </w:rPr>
      </w:pPr>
      <w:r w:rsidRPr="00CD7560">
        <w:rPr>
          <w:b/>
        </w:rPr>
        <w:t>Enhance</w:t>
      </w:r>
      <w:r w:rsidRPr="004853AF">
        <w:rPr>
          <w:b/>
          <w:bCs/>
          <w:lang w:val="en"/>
        </w:rPr>
        <w:t xml:space="preserve"> </w:t>
      </w:r>
      <w:r w:rsidR="00DF0904">
        <w:rPr>
          <w:b/>
          <w:bCs/>
          <w:lang w:val="en"/>
        </w:rPr>
        <w:t>the</w:t>
      </w:r>
      <w:r w:rsidRPr="004853AF">
        <w:rPr>
          <w:b/>
          <w:bCs/>
          <w:lang w:val="en"/>
        </w:rPr>
        <w:t xml:space="preserve"> Application</w:t>
      </w:r>
      <w:r w:rsidR="00DF0904">
        <w:rPr>
          <w:b/>
          <w:bCs/>
          <w:lang w:val="en"/>
        </w:rPr>
        <w:t xml:space="preserve"> in </w:t>
      </w:r>
      <w:r w:rsidRPr="00DF0904">
        <w:rPr>
          <w:b/>
          <w:noProof/>
          <w:szCs w:val="22"/>
        </w:rPr>
        <w:t>Datacap Studio</w:t>
      </w:r>
    </w:p>
    <w:p w:rsidR="00523C34" w:rsidRPr="00CD7560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Associate rules with a document hierarchy object</w:t>
      </w:r>
    </w:p>
    <w:p w:rsidR="00523C34" w:rsidRPr="00CD7560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Associate a ruleset with a task profile</w:t>
      </w:r>
    </w:p>
    <w:p w:rsidR="00523C34" w:rsidRPr="00CD7560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CD7560">
        <w:rPr>
          <w:noProof/>
          <w:szCs w:val="22"/>
        </w:rPr>
        <w:t>Validate Rules and actions</w:t>
      </w:r>
    </w:p>
    <w:p w:rsidR="00523C34" w:rsidRPr="00CD7560" w:rsidRDefault="00DF0904" w:rsidP="00523C34">
      <w:pPr>
        <w:numPr>
          <w:ilvl w:val="0"/>
          <w:numId w:val="37"/>
        </w:numPr>
        <w:spacing w:line="360" w:lineRule="auto"/>
        <w:ind w:left="720"/>
        <w:rPr>
          <w:b/>
        </w:rPr>
      </w:pPr>
      <w:r w:rsidRPr="00CD7560">
        <w:rPr>
          <w:b/>
        </w:rPr>
        <w:t xml:space="preserve">Create </w:t>
      </w:r>
      <w:r>
        <w:rPr>
          <w:b/>
        </w:rPr>
        <w:t xml:space="preserve"> and e</w:t>
      </w:r>
      <w:r w:rsidR="00523C34" w:rsidRPr="00CD7560">
        <w:rPr>
          <w:b/>
        </w:rPr>
        <w:t>xpand the Locate and Validation rules</w:t>
      </w:r>
    </w:p>
    <w:p w:rsidR="00523C34" w:rsidRPr="00CD7560" w:rsidRDefault="00523C34" w:rsidP="00523C34">
      <w:pPr>
        <w:numPr>
          <w:ilvl w:val="0"/>
          <w:numId w:val="37"/>
        </w:numPr>
        <w:spacing w:line="360" w:lineRule="auto"/>
        <w:ind w:left="720"/>
        <w:rPr>
          <w:b/>
        </w:rPr>
      </w:pPr>
      <w:r w:rsidRPr="00CD7560">
        <w:rPr>
          <w:b/>
        </w:rPr>
        <w:t>Document export to corporate data repository</w:t>
      </w:r>
    </w:p>
    <w:p w:rsidR="00523C34" w:rsidRPr="00CD7560" w:rsidRDefault="00523C34" w:rsidP="00523C34">
      <w:pPr>
        <w:numPr>
          <w:ilvl w:val="0"/>
          <w:numId w:val="37"/>
        </w:numPr>
        <w:spacing w:line="360" w:lineRule="auto"/>
        <w:ind w:left="720"/>
        <w:rPr>
          <w:b/>
        </w:rPr>
      </w:pPr>
      <w:r w:rsidRPr="00CD7560">
        <w:rPr>
          <w:b/>
        </w:rPr>
        <w:t xml:space="preserve">Application Debugging </w:t>
      </w:r>
      <w:r w:rsidR="00DF0904" w:rsidRPr="00DF0904">
        <w:rPr>
          <w:b/>
          <w:noProof/>
          <w:szCs w:val="22"/>
        </w:rPr>
        <w:t>in Datacap Studio</w:t>
      </w:r>
    </w:p>
    <w:p w:rsidR="00523C34" w:rsidRPr="00E350BA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E350BA">
        <w:rPr>
          <w:noProof/>
          <w:szCs w:val="22"/>
        </w:rPr>
        <w:t>Logs Used in Debugging</w:t>
      </w:r>
    </w:p>
    <w:p w:rsidR="00523C34" w:rsidRPr="00E350BA" w:rsidRDefault="00523C34" w:rsidP="00523C34">
      <w:pPr>
        <w:numPr>
          <w:ilvl w:val="0"/>
          <w:numId w:val="38"/>
        </w:numPr>
        <w:spacing w:line="360" w:lineRule="auto"/>
        <w:ind w:left="1080"/>
        <w:rPr>
          <w:noProof/>
          <w:szCs w:val="22"/>
        </w:rPr>
      </w:pPr>
      <w:r w:rsidRPr="00E350BA">
        <w:rPr>
          <w:noProof/>
          <w:szCs w:val="22"/>
        </w:rPr>
        <w:t>Datacap Studio Test Tab</w:t>
      </w:r>
    </w:p>
    <w:sectPr w:rsidR="00523C34" w:rsidRPr="00E350BA" w:rsidSect="001E46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8EC" w:rsidRDefault="002828EC">
      <w:r>
        <w:separator/>
      </w:r>
    </w:p>
  </w:endnote>
  <w:endnote w:type="continuationSeparator" w:id="0">
    <w:p w:rsidR="002828EC" w:rsidRDefault="0028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B5" w:rsidRDefault="007E0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3E9" w:rsidRPr="00F91EB5" w:rsidRDefault="009C63E9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9C63E9" w:rsidRDefault="009C63E9" w:rsidP="00DC7C5C">
    <w:pPr>
      <w:jc w:val="center"/>
      <w:rPr>
        <w:rFonts w:ascii="Arial" w:hAnsi="Arial" w:cs="Arial"/>
        <w:b/>
        <w:color w:val="0000FF"/>
        <w:sz w:val="16"/>
      </w:rPr>
    </w:pPr>
  </w:p>
  <w:p w:rsidR="009C63E9" w:rsidRPr="00E83475" w:rsidRDefault="009C63E9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 xml:space="preserve">IBM </w:t>
    </w:r>
    <w:r w:rsidR="007E0FB5">
      <w:rPr>
        <w:rFonts w:ascii="Arial" w:hAnsi="Arial" w:cs="Arial"/>
        <w:b/>
        <w:color w:val="0000FF"/>
        <w:sz w:val="16"/>
      </w:rPr>
      <w:t>DBA</w:t>
    </w:r>
    <w:r>
      <w:rPr>
        <w:rFonts w:ascii="Arial" w:hAnsi="Arial" w:cs="Arial"/>
        <w:b/>
        <w:color w:val="0000FF"/>
        <w:sz w:val="16"/>
      </w:rPr>
      <w:t xml:space="preserve"> Education and Enablement</w:t>
    </w:r>
  </w:p>
  <w:p w:rsidR="009C63E9" w:rsidRDefault="009C63E9" w:rsidP="002E3DD2">
    <w:pPr>
      <w:jc w:val="center"/>
      <w:rPr>
        <w:color w:val="0000FF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B5" w:rsidRDefault="007E0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8EC" w:rsidRDefault="002828EC">
      <w:r>
        <w:separator/>
      </w:r>
    </w:p>
  </w:footnote>
  <w:footnote w:type="continuationSeparator" w:id="0">
    <w:p w:rsidR="002828EC" w:rsidRDefault="00282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B5" w:rsidRDefault="007E0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B5" w:rsidRDefault="007E0F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B5" w:rsidRDefault="007E0F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70D753E"/>
    <w:multiLevelType w:val="hybridMultilevel"/>
    <w:tmpl w:val="0028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07B45C8"/>
    <w:multiLevelType w:val="hybridMultilevel"/>
    <w:tmpl w:val="BE6E2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53D76"/>
    <w:multiLevelType w:val="hybridMultilevel"/>
    <w:tmpl w:val="22FED902"/>
    <w:lvl w:ilvl="0" w:tplc="7EB688CA">
      <w:start w:val="1"/>
      <w:numFmt w:val="bullet"/>
      <w:lvlText w:val="­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1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9109FC"/>
    <w:multiLevelType w:val="hybridMultilevel"/>
    <w:tmpl w:val="4E047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477C6"/>
    <w:multiLevelType w:val="hybridMultilevel"/>
    <w:tmpl w:val="2F2C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E797533"/>
    <w:multiLevelType w:val="hybridMultilevel"/>
    <w:tmpl w:val="01B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7" w15:restartNumberingAfterBreak="0">
    <w:nsid w:val="7FCB75D4"/>
    <w:multiLevelType w:val="hybridMultilevel"/>
    <w:tmpl w:val="113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22"/>
  </w:num>
  <w:num w:numId="5">
    <w:abstractNumId w:val="0"/>
  </w:num>
  <w:num w:numId="6">
    <w:abstractNumId w:val="26"/>
  </w:num>
  <w:num w:numId="7">
    <w:abstractNumId w:val="11"/>
  </w:num>
  <w:num w:numId="8">
    <w:abstractNumId w:val="25"/>
  </w:num>
  <w:num w:numId="9">
    <w:abstractNumId w:val="10"/>
  </w:num>
  <w:num w:numId="10">
    <w:abstractNumId w:val="12"/>
  </w:num>
  <w:num w:numId="11">
    <w:abstractNumId w:val="4"/>
  </w:num>
  <w:num w:numId="12">
    <w:abstractNumId w:val="2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9"/>
  </w:num>
  <w:num w:numId="18">
    <w:abstractNumId w:val="21"/>
  </w:num>
  <w:num w:numId="19">
    <w:abstractNumId w:val="13"/>
  </w:num>
  <w:num w:numId="20">
    <w:abstractNumId w:val="13"/>
  </w:num>
  <w:num w:numId="21">
    <w:abstractNumId w:val="5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</w:num>
  <w:num w:numId="29">
    <w:abstractNumId w:val="18"/>
  </w:num>
  <w:num w:numId="30">
    <w:abstractNumId w:val="1"/>
  </w:num>
  <w:num w:numId="31">
    <w:abstractNumId w:val="15"/>
  </w:num>
  <w:num w:numId="32">
    <w:abstractNumId w:val="14"/>
  </w:num>
  <w:num w:numId="33">
    <w:abstractNumId w:val="24"/>
  </w:num>
  <w:num w:numId="34">
    <w:abstractNumId w:val="7"/>
  </w:num>
  <w:num w:numId="35">
    <w:abstractNumId w:val="8"/>
  </w:num>
  <w:num w:numId="36">
    <w:abstractNumId w:val="6"/>
  </w:num>
  <w:num w:numId="37">
    <w:abstractNumId w:val="3"/>
  </w:num>
  <w:num w:numId="38">
    <w:abstractNumId w:val="17"/>
  </w:num>
  <w:num w:numId="39">
    <w:abstractNumId w:val="9"/>
  </w:num>
  <w:num w:numId="40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4541D"/>
    <w:rsid w:val="00057D0C"/>
    <w:rsid w:val="0007220E"/>
    <w:rsid w:val="000744FA"/>
    <w:rsid w:val="00074CA2"/>
    <w:rsid w:val="00075222"/>
    <w:rsid w:val="00080496"/>
    <w:rsid w:val="0008074F"/>
    <w:rsid w:val="0008214E"/>
    <w:rsid w:val="0008257C"/>
    <w:rsid w:val="00087C31"/>
    <w:rsid w:val="000914E8"/>
    <w:rsid w:val="00094D0F"/>
    <w:rsid w:val="000A350C"/>
    <w:rsid w:val="000A3BF4"/>
    <w:rsid w:val="000B274E"/>
    <w:rsid w:val="000B28D3"/>
    <w:rsid w:val="000B3109"/>
    <w:rsid w:val="000B38A4"/>
    <w:rsid w:val="000D7D3B"/>
    <w:rsid w:val="000E1A1F"/>
    <w:rsid w:val="000E2719"/>
    <w:rsid w:val="000E5D7B"/>
    <w:rsid w:val="000F2215"/>
    <w:rsid w:val="000F64A2"/>
    <w:rsid w:val="00107D08"/>
    <w:rsid w:val="00110E5F"/>
    <w:rsid w:val="0011774B"/>
    <w:rsid w:val="00127806"/>
    <w:rsid w:val="00133C9B"/>
    <w:rsid w:val="00140494"/>
    <w:rsid w:val="00147114"/>
    <w:rsid w:val="001512A0"/>
    <w:rsid w:val="00172433"/>
    <w:rsid w:val="0019311C"/>
    <w:rsid w:val="001932C6"/>
    <w:rsid w:val="00197BE7"/>
    <w:rsid w:val="001A30CC"/>
    <w:rsid w:val="001A602D"/>
    <w:rsid w:val="001A6268"/>
    <w:rsid w:val="001B18E3"/>
    <w:rsid w:val="001B34EB"/>
    <w:rsid w:val="001B7FDB"/>
    <w:rsid w:val="001D026F"/>
    <w:rsid w:val="001D0FD1"/>
    <w:rsid w:val="001D42BE"/>
    <w:rsid w:val="001D54C0"/>
    <w:rsid w:val="001D638D"/>
    <w:rsid w:val="001E46F4"/>
    <w:rsid w:val="001F4FD8"/>
    <w:rsid w:val="001F57C0"/>
    <w:rsid w:val="00217C9F"/>
    <w:rsid w:val="0022463F"/>
    <w:rsid w:val="00225FED"/>
    <w:rsid w:val="0023290E"/>
    <w:rsid w:val="00240254"/>
    <w:rsid w:val="00245929"/>
    <w:rsid w:val="0025611B"/>
    <w:rsid w:val="002638DA"/>
    <w:rsid w:val="00272A08"/>
    <w:rsid w:val="002748C9"/>
    <w:rsid w:val="00276208"/>
    <w:rsid w:val="002828EC"/>
    <w:rsid w:val="00282C82"/>
    <w:rsid w:val="00283D14"/>
    <w:rsid w:val="00283F59"/>
    <w:rsid w:val="00287DC6"/>
    <w:rsid w:val="00293FB8"/>
    <w:rsid w:val="00294004"/>
    <w:rsid w:val="002948B0"/>
    <w:rsid w:val="00295ECF"/>
    <w:rsid w:val="00296C77"/>
    <w:rsid w:val="002A6D6F"/>
    <w:rsid w:val="002C229A"/>
    <w:rsid w:val="002C509E"/>
    <w:rsid w:val="002C7102"/>
    <w:rsid w:val="002D04BF"/>
    <w:rsid w:val="002D0A7F"/>
    <w:rsid w:val="002D29C2"/>
    <w:rsid w:val="002E2192"/>
    <w:rsid w:val="002E3305"/>
    <w:rsid w:val="002E3DD2"/>
    <w:rsid w:val="002E5D8D"/>
    <w:rsid w:val="002E765F"/>
    <w:rsid w:val="002F0588"/>
    <w:rsid w:val="002F1216"/>
    <w:rsid w:val="002F4AE5"/>
    <w:rsid w:val="002F57F3"/>
    <w:rsid w:val="003043FF"/>
    <w:rsid w:val="0030693F"/>
    <w:rsid w:val="00316D6E"/>
    <w:rsid w:val="00326937"/>
    <w:rsid w:val="00333FA8"/>
    <w:rsid w:val="003365F8"/>
    <w:rsid w:val="00345FCA"/>
    <w:rsid w:val="003479F2"/>
    <w:rsid w:val="00352FCC"/>
    <w:rsid w:val="00374F8D"/>
    <w:rsid w:val="00375FF4"/>
    <w:rsid w:val="00386B4B"/>
    <w:rsid w:val="00391604"/>
    <w:rsid w:val="00396D50"/>
    <w:rsid w:val="00397147"/>
    <w:rsid w:val="003979CA"/>
    <w:rsid w:val="003A6D0E"/>
    <w:rsid w:val="003A7E29"/>
    <w:rsid w:val="003B78E5"/>
    <w:rsid w:val="003C28EB"/>
    <w:rsid w:val="003C326E"/>
    <w:rsid w:val="003D3595"/>
    <w:rsid w:val="003E3887"/>
    <w:rsid w:val="003F05EF"/>
    <w:rsid w:val="003F6882"/>
    <w:rsid w:val="003F7315"/>
    <w:rsid w:val="004000F6"/>
    <w:rsid w:val="004003A7"/>
    <w:rsid w:val="004052FC"/>
    <w:rsid w:val="004112FA"/>
    <w:rsid w:val="00433313"/>
    <w:rsid w:val="004505E5"/>
    <w:rsid w:val="00455246"/>
    <w:rsid w:val="004564AA"/>
    <w:rsid w:val="00462E79"/>
    <w:rsid w:val="004630D9"/>
    <w:rsid w:val="00472ED2"/>
    <w:rsid w:val="004766FE"/>
    <w:rsid w:val="00483A93"/>
    <w:rsid w:val="00483C61"/>
    <w:rsid w:val="004A0FF5"/>
    <w:rsid w:val="004A3B4F"/>
    <w:rsid w:val="004A48CE"/>
    <w:rsid w:val="004B06AC"/>
    <w:rsid w:val="004B60E7"/>
    <w:rsid w:val="004C3933"/>
    <w:rsid w:val="004C4F9D"/>
    <w:rsid w:val="004C4FB9"/>
    <w:rsid w:val="004D3FAB"/>
    <w:rsid w:val="004E7954"/>
    <w:rsid w:val="004F0951"/>
    <w:rsid w:val="004F0F29"/>
    <w:rsid w:val="004F46E7"/>
    <w:rsid w:val="004F5922"/>
    <w:rsid w:val="004F6D06"/>
    <w:rsid w:val="00506A8F"/>
    <w:rsid w:val="00506E90"/>
    <w:rsid w:val="005141E6"/>
    <w:rsid w:val="00516346"/>
    <w:rsid w:val="005166E6"/>
    <w:rsid w:val="00523C34"/>
    <w:rsid w:val="00525107"/>
    <w:rsid w:val="0053452F"/>
    <w:rsid w:val="005425DB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5F2F63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7638B"/>
    <w:rsid w:val="00680FF7"/>
    <w:rsid w:val="006824A0"/>
    <w:rsid w:val="006844A4"/>
    <w:rsid w:val="00684ED6"/>
    <w:rsid w:val="00685069"/>
    <w:rsid w:val="006867DA"/>
    <w:rsid w:val="00692D33"/>
    <w:rsid w:val="006933DD"/>
    <w:rsid w:val="0069452E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5EA"/>
    <w:rsid w:val="006D3789"/>
    <w:rsid w:val="006D6CC8"/>
    <w:rsid w:val="006D7455"/>
    <w:rsid w:val="006E2CA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43978"/>
    <w:rsid w:val="00750698"/>
    <w:rsid w:val="00756EAF"/>
    <w:rsid w:val="007645F5"/>
    <w:rsid w:val="00767681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C5046"/>
    <w:rsid w:val="007D331D"/>
    <w:rsid w:val="007D746F"/>
    <w:rsid w:val="007E0D0B"/>
    <w:rsid w:val="007E0FB5"/>
    <w:rsid w:val="00800288"/>
    <w:rsid w:val="008035F7"/>
    <w:rsid w:val="0080668F"/>
    <w:rsid w:val="00807E4E"/>
    <w:rsid w:val="0081228D"/>
    <w:rsid w:val="00812F60"/>
    <w:rsid w:val="008153AD"/>
    <w:rsid w:val="00815BB9"/>
    <w:rsid w:val="0081696A"/>
    <w:rsid w:val="0082279F"/>
    <w:rsid w:val="008233F5"/>
    <w:rsid w:val="00835196"/>
    <w:rsid w:val="00840797"/>
    <w:rsid w:val="00842AFC"/>
    <w:rsid w:val="00852CE3"/>
    <w:rsid w:val="00860307"/>
    <w:rsid w:val="00860A57"/>
    <w:rsid w:val="00880367"/>
    <w:rsid w:val="00880698"/>
    <w:rsid w:val="00882F75"/>
    <w:rsid w:val="00883C01"/>
    <w:rsid w:val="008861C0"/>
    <w:rsid w:val="008872EC"/>
    <w:rsid w:val="00891D26"/>
    <w:rsid w:val="008B0DA6"/>
    <w:rsid w:val="008B1DF2"/>
    <w:rsid w:val="008B31C8"/>
    <w:rsid w:val="008B4523"/>
    <w:rsid w:val="008C3F64"/>
    <w:rsid w:val="008D2A55"/>
    <w:rsid w:val="008D66C2"/>
    <w:rsid w:val="008D7A08"/>
    <w:rsid w:val="008D7A3C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65868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B3572"/>
    <w:rsid w:val="009C63E9"/>
    <w:rsid w:val="009D03C0"/>
    <w:rsid w:val="009D1F29"/>
    <w:rsid w:val="009D2735"/>
    <w:rsid w:val="009D6483"/>
    <w:rsid w:val="009D74F1"/>
    <w:rsid w:val="009D7936"/>
    <w:rsid w:val="009E0E76"/>
    <w:rsid w:val="009E4EAD"/>
    <w:rsid w:val="009F4AA2"/>
    <w:rsid w:val="009F7A03"/>
    <w:rsid w:val="00A03979"/>
    <w:rsid w:val="00A12DA7"/>
    <w:rsid w:val="00A31AE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108E"/>
    <w:rsid w:val="00AB628E"/>
    <w:rsid w:val="00AC2203"/>
    <w:rsid w:val="00AC4B3B"/>
    <w:rsid w:val="00AD5BCD"/>
    <w:rsid w:val="00AD76C2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17FA"/>
    <w:rsid w:val="00B53496"/>
    <w:rsid w:val="00B557FD"/>
    <w:rsid w:val="00B60754"/>
    <w:rsid w:val="00B716F5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E4540"/>
    <w:rsid w:val="00BF2368"/>
    <w:rsid w:val="00C00094"/>
    <w:rsid w:val="00C00982"/>
    <w:rsid w:val="00C12888"/>
    <w:rsid w:val="00C15D81"/>
    <w:rsid w:val="00C225DF"/>
    <w:rsid w:val="00C272CF"/>
    <w:rsid w:val="00C30D83"/>
    <w:rsid w:val="00C3243A"/>
    <w:rsid w:val="00C37CB2"/>
    <w:rsid w:val="00C4735B"/>
    <w:rsid w:val="00C50E66"/>
    <w:rsid w:val="00C55BF4"/>
    <w:rsid w:val="00C55FE6"/>
    <w:rsid w:val="00C60EA5"/>
    <w:rsid w:val="00C779B4"/>
    <w:rsid w:val="00C77C8A"/>
    <w:rsid w:val="00C80343"/>
    <w:rsid w:val="00C847FD"/>
    <w:rsid w:val="00C85B3E"/>
    <w:rsid w:val="00C902B1"/>
    <w:rsid w:val="00C911D7"/>
    <w:rsid w:val="00C928A1"/>
    <w:rsid w:val="00C95187"/>
    <w:rsid w:val="00C95EB6"/>
    <w:rsid w:val="00CA2612"/>
    <w:rsid w:val="00CA3257"/>
    <w:rsid w:val="00CA61B1"/>
    <w:rsid w:val="00CB0B9A"/>
    <w:rsid w:val="00CB19C4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77939"/>
    <w:rsid w:val="00D806DE"/>
    <w:rsid w:val="00D84B47"/>
    <w:rsid w:val="00D864B0"/>
    <w:rsid w:val="00D86A5B"/>
    <w:rsid w:val="00D910E1"/>
    <w:rsid w:val="00D94F0E"/>
    <w:rsid w:val="00DA7BC5"/>
    <w:rsid w:val="00DA7D99"/>
    <w:rsid w:val="00DB385B"/>
    <w:rsid w:val="00DC7C5C"/>
    <w:rsid w:val="00DD1174"/>
    <w:rsid w:val="00DD1379"/>
    <w:rsid w:val="00DD1E35"/>
    <w:rsid w:val="00DD44DD"/>
    <w:rsid w:val="00DD4E5D"/>
    <w:rsid w:val="00DE4805"/>
    <w:rsid w:val="00DE7823"/>
    <w:rsid w:val="00DF0904"/>
    <w:rsid w:val="00DF11F0"/>
    <w:rsid w:val="00DF3A18"/>
    <w:rsid w:val="00DF602D"/>
    <w:rsid w:val="00DF67B9"/>
    <w:rsid w:val="00DF6E96"/>
    <w:rsid w:val="00E052C4"/>
    <w:rsid w:val="00E0651A"/>
    <w:rsid w:val="00E12238"/>
    <w:rsid w:val="00E166FC"/>
    <w:rsid w:val="00E20A71"/>
    <w:rsid w:val="00E233DA"/>
    <w:rsid w:val="00E26348"/>
    <w:rsid w:val="00E3264B"/>
    <w:rsid w:val="00E34560"/>
    <w:rsid w:val="00E40175"/>
    <w:rsid w:val="00E43C8E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1161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47F58"/>
    <w:rsid w:val="00F553AC"/>
    <w:rsid w:val="00F55859"/>
    <w:rsid w:val="00F64B54"/>
    <w:rsid w:val="00F70C85"/>
    <w:rsid w:val="00F75BBF"/>
    <w:rsid w:val="00F808DE"/>
    <w:rsid w:val="00F82FC5"/>
    <w:rsid w:val="00F8406D"/>
    <w:rsid w:val="00F91EB5"/>
    <w:rsid w:val="00F925EA"/>
    <w:rsid w:val="00F9419D"/>
    <w:rsid w:val="00FA4A9C"/>
    <w:rsid w:val="00FA5C5F"/>
    <w:rsid w:val="00FA67CE"/>
    <w:rsid w:val="00FB6AC6"/>
    <w:rsid w:val="00FB6CF9"/>
    <w:rsid w:val="00FC1B7D"/>
    <w:rsid w:val="00FC2373"/>
    <w:rsid w:val="00FD0671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1A2BDA-8098-4AB2-92E0-08B6359F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917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Chandira Kumar</cp:lastModifiedBy>
  <cp:revision>15</cp:revision>
  <cp:lastPrinted>2020-01-08T07:48:00Z</cp:lastPrinted>
  <dcterms:created xsi:type="dcterms:W3CDTF">2019-07-16T22:29:00Z</dcterms:created>
  <dcterms:modified xsi:type="dcterms:W3CDTF">2020-01-09T00:36:00Z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